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58332" w14:textId="04AE5E9F" w:rsidR="009225CF" w:rsidRPr="00CD666D" w:rsidRDefault="00AA2BC0">
      <w:pPr>
        <w:pStyle w:val="1"/>
      </w:pPr>
      <w:r>
        <w:rPr>
          <w:rFonts w:hint="eastAsia"/>
        </w:rPr>
        <w:t>Custo</w:t>
      </w:r>
      <w:r>
        <w:t>m Models, Layers, and Loss function</w:t>
      </w:r>
    </w:p>
    <w:p w14:paraId="6CF6E15D" w14:textId="4072BC21" w:rsidR="009225CF" w:rsidRDefault="009225CF"/>
    <w:p w14:paraId="22D9A98F" w14:textId="282EE863" w:rsidR="00CD666D" w:rsidRDefault="00F20455" w:rsidP="00F20455">
      <w:pPr>
        <w:pStyle w:val="a0"/>
      </w:pPr>
      <w:r>
        <w:t xml:space="preserve">Week 1 </w:t>
      </w:r>
      <w:r w:rsidR="00AA2BC0">
        <w:t>Overview</w:t>
      </w:r>
    </w:p>
    <w:p w14:paraId="0D4D90CF" w14:textId="77777777" w:rsidR="00E5539D" w:rsidRDefault="00E5539D" w:rsidP="00E5539D">
      <w:pPr>
        <w:pStyle w:val="a0"/>
        <w:numPr>
          <w:ilvl w:val="0"/>
          <w:numId w:val="0"/>
        </w:numPr>
      </w:pPr>
    </w:p>
    <w:p w14:paraId="28C4BAE6" w14:textId="084099D3" w:rsidR="00E5539D" w:rsidRDefault="00E5539D" w:rsidP="00E5539D">
      <w:pPr>
        <w:pStyle w:val="a0"/>
        <w:numPr>
          <w:ilvl w:val="1"/>
          <w:numId w:val="1"/>
        </w:numPr>
        <w:jc w:val="center"/>
      </w:pPr>
      <w:r>
        <w:rPr>
          <w:rFonts w:hint="eastAsia"/>
        </w:rPr>
        <w:t>C</w:t>
      </w:r>
      <w:r>
        <w:t xml:space="preserve">ourse1: </w:t>
      </w:r>
      <w:r w:rsidR="00CF16EA">
        <w:t>Introduction to Functional APIs</w:t>
      </w:r>
    </w:p>
    <w:p w14:paraId="3159EA47" w14:textId="18C34FAD" w:rsidR="00CF16EA" w:rsidRDefault="00CF16EA" w:rsidP="00CF16EA">
      <w:pPr>
        <w:pStyle w:val="a0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Sequential</w:t>
      </w:r>
      <w:r>
        <w:t xml:space="preserve"> model:</w:t>
      </w:r>
    </w:p>
    <w:p w14:paraId="42EB8762" w14:textId="2605A20D" w:rsidR="00F20455" w:rsidRDefault="00CF16EA" w:rsidP="00CF16EA">
      <w:pPr>
        <w:pStyle w:val="a0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5039EB9" wp14:editId="2B17047C">
            <wp:extent cx="4229685" cy="1967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168" cy="19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B921" w14:textId="4126910F" w:rsidR="00CF16EA" w:rsidRDefault="00CF16EA" w:rsidP="00CF16EA">
      <w:pPr>
        <w:pStyle w:val="a0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D5FB2D0" wp14:editId="25559754">
            <wp:extent cx="2877243" cy="10820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545" cy="10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83542" wp14:editId="4B3AB384">
            <wp:extent cx="3982867" cy="17335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347" cy="17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B919" w14:textId="6D9B3F8F" w:rsidR="00CF16EA" w:rsidRDefault="002A4396" w:rsidP="002A4396">
      <w:pPr>
        <w:pStyle w:val="a0"/>
        <w:numPr>
          <w:ilvl w:val="0"/>
          <w:numId w:val="0"/>
        </w:numPr>
        <w:tabs>
          <w:tab w:val="left" w:pos="5868"/>
        </w:tabs>
        <w:jc w:val="center"/>
      </w:pPr>
      <w:r>
        <w:rPr>
          <w:noProof/>
        </w:rPr>
        <w:drawing>
          <wp:inline distT="0" distB="0" distL="0" distR="0" wp14:anchorId="50E481A3" wp14:editId="10CBA036">
            <wp:extent cx="3833426" cy="114871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713" cy="115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4A8E" w14:textId="1F87BC89" w:rsidR="002A4396" w:rsidRDefault="002A4396" w:rsidP="002A4396">
      <w:pPr>
        <w:pStyle w:val="a0"/>
        <w:numPr>
          <w:ilvl w:val="0"/>
          <w:numId w:val="0"/>
        </w:numPr>
        <w:tabs>
          <w:tab w:val="left" w:pos="5868"/>
        </w:tabs>
        <w:jc w:val="center"/>
      </w:pPr>
      <w:r>
        <w:rPr>
          <w:noProof/>
        </w:rPr>
        <w:lastRenderedPageBreak/>
        <w:drawing>
          <wp:inline distT="0" distB="0" distL="0" distR="0" wp14:anchorId="356198C5" wp14:editId="1632377F">
            <wp:extent cx="3276600" cy="1153533"/>
            <wp:effectExtent l="19050" t="19050" r="19050" b="279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877" cy="1168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588C7E" w14:textId="0B5FF5F7" w:rsidR="002A4396" w:rsidRDefault="002A4396" w:rsidP="002A4396">
      <w:pPr>
        <w:pStyle w:val="a0"/>
        <w:numPr>
          <w:ilvl w:val="0"/>
          <w:numId w:val="0"/>
        </w:numPr>
        <w:tabs>
          <w:tab w:val="left" w:pos="5868"/>
        </w:tabs>
        <w:jc w:val="center"/>
      </w:pPr>
    </w:p>
    <w:p w14:paraId="4CFDF97A" w14:textId="52F8E2C2" w:rsidR="002A4396" w:rsidRDefault="002A4396" w:rsidP="002A4396">
      <w:pPr>
        <w:pStyle w:val="a0"/>
        <w:numPr>
          <w:ilvl w:val="1"/>
          <w:numId w:val="1"/>
        </w:numPr>
        <w:jc w:val="center"/>
      </w:pPr>
      <w:r>
        <w:rPr>
          <w:rFonts w:hint="eastAsia"/>
        </w:rPr>
        <w:t>C</w:t>
      </w:r>
      <w:r>
        <w:t>ourse</w:t>
      </w:r>
      <w:r>
        <w:t>2</w:t>
      </w:r>
      <w:r>
        <w:t xml:space="preserve">: </w:t>
      </w:r>
      <w:r w:rsidR="009B3ADA" w:rsidRPr="009B3ADA">
        <w:t>Declaring and stacking layers</w:t>
      </w:r>
    </w:p>
    <w:p w14:paraId="4658A159" w14:textId="3A1C99D9" w:rsidR="002A4396" w:rsidRDefault="000F5F72" w:rsidP="002A4396">
      <w:pPr>
        <w:pStyle w:val="a0"/>
        <w:numPr>
          <w:ilvl w:val="0"/>
          <w:numId w:val="0"/>
        </w:numPr>
        <w:ind w:left="432" w:hanging="432"/>
      </w:pPr>
      <w:r>
        <w:t>Pass</w:t>
      </w:r>
    </w:p>
    <w:p w14:paraId="71072800" w14:textId="7646EB80" w:rsidR="000F5F72" w:rsidRDefault="000F5F72" w:rsidP="002A4396">
      <w:pPr>
        <w:pStyle w:val="a0"/>
        <w:numPr>
          <w:ilvl w:val="0"/>
          <w:numId w:val="0"/>
        </w:numPr>
        <w:ind w:left="432" w:hanging="432"/>
      </w:pPr>
    </w:p>
    <w:p w14:paraId="439628CA" w14:textId="6B73D611" w:rsidR="000F5F72" w:rsidRDefault="000F5F72" w:rsidP="000F5F72">
      <w:pPr>
        <w:pStyle w:val="a0"/>
        <w:numPr>
          <w:ilvl w:val="1"/>
          <w:numId w:val="1"/>
        </w:numPr>
        <w:jc w:val="center"/>
      </w:pPr>
      <w:r>
        <w:rPr>
          <w:rFonts w:hint="eastAsia"/>
        </w:rPr>
        <w:t>C</w:t>
      </w:r>
      <w:r>
        <w:t>ourse</w:t>
      </w:r>
      <w:r>
        <w:t>3</w:t>
      </w:r>
      <w:r>
        <w:t xml:space="preserve">: </w:t>
      </w:r>
      <w:r w:rsidRPr="000F5F72">
        <w:t>Branching models</w:t>
      </w:r>
    </w:p>
    <w:p w14:paraId="55E848BB" w14:textId="70619B29" w:rsidR="000F5F72" w:rsidRDefault="000F5F72" w:rsidP="000F5F72">
      <w:pPr>
        <w:pStyle w:val="a0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Conca</w:t>
      </w:r>
      <w:r>
        <w:t>tenate:</w:t>
      </w:r>
    </w:p>
    <w:p w14:paraId="7B6BB9C7" w14:textId="380526BB" w:rsidR="002A4396" w:rsidRDefault="000F5F72" w:rsidP="000F5F72">
      <w:pPr>
        <w:pStyle w:val="a0"/>
        <w:numPr>
          <w:ilvl w:val="0"/>
          <w:numId w:val="0"/>
        </w:numPr>
        <w:ind w:left="432" w:hanging="432"/>
        <w:jc w:val="center"/>
      </w:pPr>
      <w:r>
        <w:rPr>
          <w:noProof/>
        </w:rPr>
        <w:drawing>
          <wp:inline distT="0" distB="0" distL="0" distR="0" wp14:anchorId="458E9367" wp14:editId="1E6A34AF">
            <wp:extent cx="5096516" cy="2910205"/>
            <wp:effectExtent l="0" t="0" r="889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560" cy="29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AAC7" w14:textId="593283CC" w:rsidR="000F5F72" w:rsidRDefault="000F5F72" w:rsidP="000F5F72">
      <w:pPr>
        <w:pStyle w:val="a0"/>
        <w:numPr>
          <w:ilvl w:val="0"/>
          <w:numId w:val="0"/>
        </w:numPr>
        <w:ind w:left="432" w:hanging="432"/>
      </w:pPr>
      <w:r>
        <w:t>Add:</w:t>
      </w:r>
    </w:p>
    <w:p w14:paraId="01F715E9" w14:textId="0325A9A1" w:rsidR="000F5F72" w:rsidRDefault="000F5F72" w:rsidP="000F5F72">
      <w:pPr>
        <w:pStyle w:val="a0"/>
        <w:numPr>
          <w:ilvl w:val="0"/>
          <w:numId w:val="0"/>
        </w:numPr>
        <w:ind w:left="432"/>
        <w:rPr>
          <w:rFonts w:hint="eastAsia"/>
        </w:rPr>
      </w:pPr>
      <w:proofErr w:type="spellStart"/>
      <w:proofErr w:type="gramStart"/>
      <w:r w:rsidRPr="000F5F72">
        <w:t>keras.layers.add</w:t>
      </w:r>
      <w:proofErr w:type="spellEnd"/>
      <w:r w:rsidRPr="000F5F72">
        <w:t>(</w:t>
      </w:r>
      <w:proofErr w:type="gramEnd"/>
      <w:r w:rsidRPr="000F5F72">
        <w:t>[x1, x</w:t>
      </w:r>
      <w:r>
        <w:t>2</w:t>
      </w:r>
      <w:r w:rsidRPr="000F5F72">
        <w:t>])</w:t>
      </w:r>
    </w:p>
    <w:p w14:paraId="629E8310" w14:textId="6A82594C" w:rsidR="00721655" w:rsidRDefault="00F20455" w:rsidP="00AA2BC0">
      <w:pPr>
        <w:pStyle w:val="a0"/>
        <w:numPr>
          <w:ilvl w:val="0"/>
          <w:numId w:val="0"/>
        </w:numPr>
      </w:pPr>
      <w:r>
        <w:tab/>
      </w:r>
    </w:p>
    <w:p w14:paraId="25A89D8A" w14:textId="4E6D50AB" w:rsidR="00721655" w:rsidRDefault="00721655" w:rsidP="00AA2BC0">
      <w:pPr>
        <w:pStyle w:val="a0"/>
        <w:numPr>
          <w:ilvl w:val="0"/>
          <w:numId w:val="0"/>
        </w:numPr>
      </w:pPr>
      <w:r>
        <w:t xml:space="preserve">Reading: </w:t>
      </w:r>
      <w:hyperlink r:id="rId13" w:history="1">
        <w:r w:rsidRPr="00721655">
          <w:rPr>
            <w:rStyle w:val="afff0"/>
            <w:rFonts w:hint="eastAsia"/>
          </w:rPr>
          <w:t>I</w:t>
        </w:r>
        <w:r w:rsidRPr="00721655">
          <w:rPr>
            <w:rStyle w:val="afff0"/>
          </w:rPr>
          <w:t>nception Network</w:t>
        </w:r>
      </w:hyperlink>
    </w:p>
    <w:p w14:paraId="52BC8C35" w14:textId="265BB029" w:rsidR="00721655" w:rsidRDefault="00721655" w:rsidP="00AA2BC0">
      <w:pPr>
        <w:pStyle w:val="a0"/>
        <w:numPr>
          <w:ilvl w:val="0"/>
          <w:numId w:val="0"/>
        </w:numPr>
      </w:pPr>
    </w:p>
    <w:p w14:paraId="2DCF7DA2" w14:textId="5C6303D6" w:rsidR="00224FF2" w:rsidRDefault="00224FF2" w:rsidP="00224FF2">
      <w:pPr>
        <w:pStyle w:val="a0"/>
        <w:numPr>
          <w:ilvl w:val="1"/>
          <w:numId w:val="1"/>
        </w:numPr>
        <w:jc w:val="center"/>
      </w:pPr>
      <w:r>
        <w:rPr>
          <w:rFonts w:hint="eastAsia"/>
        </w:rPr>
        <w:t>C</w:t>
      </w:r>
      <w:r>
        <w:t>ourse</w:t>
      </w:r>
      <w:r>
        <w:t>4</w:t>
      </w:r>
      <w:r>
        <w:t xml:space="preserve">: </w:t>
      </w:r>
      <w:r w:rsidRPr="00224FF2">
        <w:t>Creating a Multi-Output model</w:t>
      </w:r>
    </w:p>
    <w:p w14:paraId="2681E5BE" w14:textId="606ED7F1" w:rsidR="00721655" w:rsidRPr="00721655" w:rsidRDefault="00224FF2" w:rsidP="00224FF2">
      <w:pPr>
        <w:pStyle w:val="a0"/>
        <w:numPr>
          <w:ilvl w:val="0"/>
          <w:numId w:val="0"/>
        </w:num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5F1A7C" wp14:editId="204EA77C">
            <wp:extent cx="6858000" cy="3416300"/>
            <wp:effectExtent l="19050" t="19050" r="19050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519068" w14:textId="7C5CDF2C" w:rsidR="00A0772A" w:rsidRPr="00193052" w:rsidRDefault="00193052" w:rsidP="00193052">
      <w:pPr>
        <w:pStyle w:val="a0"/>
        <w:numPr>
          <w:ilvl w:val="0"/>
          <w:numId w:val="0"/>
        </w:numPr>
      </w:pPr>
      <w:r w:rsidRPr="00193052">
        <w:rPr>
          <w:rFonts w:hint="eastAsia"/>
        </w:rPr>
        <w:t>F</w:t>
      </w:r>
      <w:r w:rsidRPr="00193052">
        <w:t>or multiple output:</w:t>
      </w:r>
    </w:p>
    <w:p w14:paraId="11EA9007" w14:textId="15CDBAD4" w:rsidR="00193052" w:rsidRDefault="00193052" w:rsidP="00193052">
      <w:pPr>
        <w:pStyle w:val="a0"/>
        <w:numPr>
          <w:ilvl w:val="0"/>
          <w:numId w:val="0"/>
        </w:num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689FA667" wp14:editId="73F7B933">
            <wp:extent cx="5494020" cy="899502"/>
            <wp:effectExtent l="19050" t="19050" r="11430" b="152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579" cy="912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852611" w14:textId="0A20295C" w:rsidR="00193052" w:rsidRDefault="00193052" w:rsidP="00193052">
      <w:pPr>
        <w:pStyle w:val="a0"/>
        <w:numPr>
          <w:ilvl w:val="0"/>
          <w:numId w:val="0"/>
        </w:numPr>
        <w:rPr>
          <w:b/>
          <w:bCs/>
        </w:rPr>
      </w:pPr>
    </w:p>
    <w:p w14:paraId="2AA1A764" w14:textId="7FB0D845" w:rsidR="00193052" w:rsidRDefault="00193052" w:rsidP="00193052">
      <w:pPr>
        <w:pStyle w:val="a0"/>
        <w:numPr>
          <w:ilvl w:val="1"/>
          <w:numId w:val="1"/>
        </w:numPr>
        <w:jc w:val="center"/>
      </w:pPr>
      <w:r>
        <w:rPr>
          <w:rFonts w:hint="eastAsia"/>
        </w:rPr>
        <w:t>C</w:t>
      </w:r>
      <w:r>
        <w:t>ourse</w:t>
      </w:r>
      <w:r>
        <w:rPr>
          <w:rFonts w:hint="eastAsia"/>
        </w:rPr>
        <w:t>5</w:t>
      </w:r>
      <w:r>
        <w:t xml:space="preserve">: </w:t>
      </w:r>
      <w:r w:rsidRPr="00193052">
        <w:t xml:space="preserve">Siamese network: </w:t>
      </w:r>
      <w:r>
        <w:t>A</w:t>
      </w:r>
      <w:r w:rsidRPr="00193052">
        <w:t xml:space="preserve"> Multiple-Input model</w:t>
      </w:r>
    </w:p>
    <w:p w14:paraId="04460B67" w14:textId="59C586B5" w:rsidR="00193052" w:rsidRDefault="00193052" w:rsidP="00193052">
      <w:pPr>
        <w:pStyle w:val="a0"/>
        <w:numPr>
          <w:ilvl w:val="0"/>
          <w:numId w:val="0"/>
        </w:numPr>
        <w:ind w:left="432" w:hanging="432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CDBF93" wp14:editId="4D6E7F01">
            <wp:extent cx="4025265" cy="2290116"/>
            <wp:effectExtent l="19050" t="19050" r="13335" b="152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0709" cy="2304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DF613A" w14:textId="77777777" w:rsidR="00193052" w:rsidRPr="00193052" w:rsidRDefault="00193052" w:rsidP="00193052">
      <w:pPr>
        <w:pStyle w:val="a0"/>
        <w:numPr>
          <w:ilvl w:val="0"/>
          <w:numId w:val="0"/>
        </w:numPr>
        <w:rPr>
          <w:rFonts w:hint="eastAsia"/>
          <w:b/>
          <w:bCs/>
        </w:rPr>
      </w:pPr>
    </w:p>
    <w:sectPr w:rsidR="00193052" w:rsidRPr="00193052" w:rsidSect="00F20455">
      <w:footerReference w:type="default" r:id="rId17"/>
      <w:pgSz w:w="12240" w:h="15840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E2D43" w14:textId="77777777" w:rsidR="004767CE" w:rsidRDefault="004767CE">
      <w:r>
        <w:separator/>
      </w:r>
    </w:p>
    <w:p w14:paraId="318B2162" w14:textId="77777777" w:rsidR="004767CE" w:rsidRDefault="004767CE"/>
  </w:endnote>
  <w:endnote w:type="continuationSeparator" w:id="0">
    <w:p w14:paraId="4399168E" w14:textId="77777777" w:rsidR="004767CE" w:rsidRDefault="004767CE">
      <w:r>
        <w:continuationSeparator/>
      </w:r>
    </w:p>
    <w:p w14:paraId="63032245" w14:textId="77777777" w:rsidR="004767CE" w:rsidRDefault="00476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脚页码布局表格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032F7B6D" w14:textId="77777777">
          <w:tc>
            <w:tcPr>
              <w:tcW w:w="3116" w:type="dxa"/>
            </w:tcPr>
            <w:p w14:paraId="0329B9F0" w14:textId="77777777" w:rsidR="009225CF" w:rsidRDefault="00176DD5">
              <w:pPr>
                <w:pStyle w:val="a7"/>
              </w:pPr>
              <w:r>
                <w:rPr>
                  <w:lang w:val="zh-CN" w:bidi="zh-CN"/>
                </w:rPr>
                <w:fldChar w:fldCharType="begin"/>
              </w:r>
              <w:r>
                <w:rPr>
                  <w:lang w:val="zh-CN" w:bidi="zh-CN"/>
                </w:rPr>
                <w:instrText xml:space="preserve"> PAGE   \* MERGEFORMAT </w:instrText>
              </w:r>
              <w:r>
                <w:rPr>
                  <w:lang w:val="zh-CN" w:bidi="zh-CN"/>
                </w:rPr>
                <w:fldChar w:fldCharType="separate"/>
              </w:r>
              <w:r w:rsidR="00CD666D">
                <w:rPr>
                  <w:noProof/>
                  <w:lang w:val="zh-CN" w:bidi="zh-CN"/>
                </w:rPr>
                <w:t>2</w:t>
              </w:r>
              <w:r>
                <w:rPr>
                  <w:noProof/>
                  <w:lang w:val="zh-CN" w:bidi="zh-CN"/>
                </w:rPr>
                <w:fldChar w:fldCharType="end"/>
              </w:r>
            </w:p>
          </w:tc>
          <w:tc>
            <w:tcPr>
              <w:tcW w:w="3117" w:type="dxa"/>
            </w:tcPr>
            <w:p w14:paraId="72CECFDA" w14:textId="77777777" w:rsidR="009225CF" w:rsidRDefault="009225CF">
              <w:pPr>
                <w:pStyle w:val="a7"/>
                <w:jc w:val="center"/>
              </w:pPr>
            </w:p>
          </w:tc>
          <w:tc>
            <w:tcPr>
              <w:tcW w:w="3117" w:type="dxa"/>
            </w:tcPr>
            <w:p w14:paraId="0308C9B9" w14:textId="77777777" w:rsidR="009225CF" w:rsidRDefault="009225CF">
              <w:pPr>
                <w:pStyle w:val="a7"/>
                <w:jc w:val="right"/>
              </w:pPr>
            </w:p>
          </w:tc>
        </w:tr>
      </w:sdtContent>
    </w:sdt>
  </w:tbl>
  <w:p w14:paraId="4F9EC76F" w14:textId="77777777" w:rsidR="009225CF" w:rsidRDefault="009225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23385" w14:textId="77777777" w:rsidR="004767CE" w:rsidRDefault="004767CE">
      <w:r>
        <w:separator/>
      </w:r>
    </w:p>
    <w:p w14:paraId="4BFF1FBA" w14:textId="77777777" w:rsidR="004767CE" w:rsidRDefault="004767CE"/>
  </w:footnote>
  <w:footnote w:type="continuationSeparator" w:id="0">
    <w:p w14:paraId="2976667E" w14:textId="77777777" w:rsidR="004767CE" w:rsidRDefault="004767CE">
      <w:r>
        <w:continuationSeparator/>
      </w:r>
    </w:p>
    <w:p w14:paraId="3E46B708" w14:textId="77777777" w:rsidR="004767CE" w:rsidRDefault="004767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7485096"/>
    <w:multiLevelType w:val="hybridMultilevel"/>
    <w:tmpl w:val="90F82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FC0322"/>
    <w:multiLevelType w:val="multilevel"/>
    <w:tmpl w:val="015ED8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D6774B8"/>
    <w:multiLevelType w:val="multilevel"/>
    <w:tmpl w:val="10D6289E"/>
    <w:lvl w:ilvl="0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5"/>
    <w:rsid w:val="00034F2A"/>
    <w:rsid w:val="00045E6B"/>
    <w:rsid w:val="000652D5"/>
    <w:rsid w:val="000A6A4F"/>
    <w:rsid w:val="000B20FF"/>
    <w:rsid w:val="000E2795"/>
    <w:rsid w:val="000F43F9"/>
    <w:rsid w:val="000F5F72"/>
    <w:rsid w:val="000F74F0"/>
    <w:rsid w:val="00104A26"/>
    <w:rsid w:val="00174BD1"/>
    <w:rsid w:val="00176DD5"/>
    <w:rsid w:val="00193052"/>
    <w:rsid w:val="001A426E"/>
    <w:rsid w:val="001B49B5"/>
    <w:rsid w:val="001C31DE"/>
    <w:rsid w:val="001D5586"/>
    <w:rsid w:val="001D5FFA"/>
    <w:rsid w:val="00224FF2"/>
    <w:rsid w:val="002368C7"/>
    <w:rsid w:val="002603FC"/>
    <w:rsid w:val="00263DFE"/>
    <w:rsid w:val="0027406C"/>
    <w:rsid w:val="00290052"/>
    <w:rsid w:val="002A4396"/>
    <w:rsid w:val="002B7F28"/>
    <w:rsid w:val="002E2A2D"/>
    <w:rsid w:val="00310BD0"/>
    <w:rsid w:val="003112C4"/>
    <w:rsid w:val="003127A1"/>
    <w:rsid w:val="0034155F"/>
    <w:rsid w:val="00383B94"/>
    <w:rsid w:val="003B1269"/>
    <w:rsid w:val="003B1D93"/>
    <w:rsid w:val="003F5AC9"/>
    <w:rsid w:val="00405B28"/>
    <w:rsid w:val="00432CDC"/>
    <w:rsid w:val="004741A7"/>
    <w:rsid w:val="004767CE"/>
    <w:rsid w:val="004B19C1"/>
    <w:rsid w:val="005244EB"/>
    <w:rsid w:val="0057164A"/>
    <w:rsid w:val="00580C95"/>
    <w:rsid w:val="005D08CF"/>
    <w:rsid w:val="0065688C"/>
    <w:rsid w:val="00673D0B"/>
    <w:rsid w:val="00696E81"/>
    <w:rsid w:val="006F22E5"/>
    <w:rsid w:val="00721655"/>
    <w:rsid w:val="00740334"/>
    <w:rsid w:val="00762E95"/>
    <w:rsid w:val="007B01B5"/>
    <w:rsid w:val="007B4E81"/>
    <w:rsid w:val="007D3D38"/>
    <w:rsid w:val="0083639C"/>
    <w:rsid w:val="00882D85"/>
    <w:rsid w:val="008B03AB"/>
    <w:rsid w:val="00907B60"/>
    <w:rsid w:val="009225CF"/>
    <w:rsid w:val="009316E3"/>
    <w:rsid w:val="00994184"/>
    <w:rsid w:val="009B3ADA"/>
    <w:rsid w:val="00A0772A"/>
    <w:rsid w:val="00AA2BC0"/>
    <w:rsid w:val="00AF16B1"/>
    <w:rsid w:val="00B0183D"/>
    <w:rsid w:val="00B12859"/>
    <w:rsid w:val="00B24FD5"/>
    <w:rsid w:val="00B75702"/>
    <w:rsid w:val="00B75EE5"/>
    <w:rsid w:val="00B77CA1"/>
    <w:rsid w:val="00BC1C52"/>
    <w:rsid w:val="00BE379B"/>
    <w:rsid w:val="00BF1205"/>
    <w:rsid w:val="00C02430"/>
    <w:rsid w:val="00C22066"/>
    <w:rsid w:val="00C279D4"/>
    <w:rsid w:val="00C765C4"/>
    <w:rsid w:val="00CA1965"/>
    <w:rsid w:val="00CB496D"/>
    <w:rsid w:val="00CD451C"/>
    <w:rsid w:val="00CD666D"/>
    <w:rsid w:val="00CF16EA"/>
    <w:rsid w:val="00CF1B80"/>
    <w:rsid w:val="00D02253"/>
    <w:rsid w:val="00D11BEF"/>
    <w:rsid w:val="00D42563"/>
    <w:rsid w:val="00DE0188"/>
    <w:rsid w:val="00E056BF"/>
    <w:rsid w:val="00E5539D"/>
    <w:rsid w:val="00E66586"/>
    <w:rsid w:val="00EB04BC"/>
    <w:rsid w:val="00ED09CD"/>
    <w:rsid w:val="00EF4C78"/>
    <w:rsid w:val="00F06E25"/>
    <w:rsid w:val="00F20455"/>
    <w:rsid w:val="00F4775B"/>
    <w:rsid w:val="00F54D2A"/>
    <w:rsid w:val="00F5662F"/>
    <w:rsid w:val="00F81BA1"/>
    <w:rsid w:val="00FB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3157D"/>
  <w15:chartTrackingRefBased/>
  <w15:docId w15:val="{4F7795EC-07EC-435E-B104-18A993FC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42563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42563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a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1"/>
    <w:link w:val="afc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BE379B"/>
    <w:rPr>
      <w:sz w:val="22"/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BE379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BE379B"/>
    <w:rPr>
      <w:sz w:val="22"/>
      <w:szCs w:val="16"/>
    </w:rPr>
  </w:style>
  <w:style w:type="character" w:styleId="afd">
    <w:name w:val="annotation reference"/>
    <w:basedOn w:val="a2"/>
    <w:uiPriority w:val="99"/>
    <w:semiHidden/>
    <w:unhideWhenUsed/>
    <w:rsid w:val="00BE379B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BE379B"/>
    <w:rPr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E379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BE379B"/>
    <w:rPr>
      <w:b/>
      <w:bCs/>
      <w:sz w:val="22"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3">
    <w:name w:val="文档结构图 字符"/>
    <w:basedOn w:val="a2"/>
    <w:link w:val="aff2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5">
    <w:name w:val="尾注文本 字符"/>
    <w:basedOn w:val="a2"/>
    <w:link w:val="aff4"/>
    <w:uiPriority w:val="99"/>
    <w:semiHidden/>
    <w:rsid w:val="00BE379B"/>
    <w:rPr>
      <w:sz w:val="22"/>
      <w:szCs w:val="20"/>
    </w:rPr>
  </w:style>
  <w:style w:type="paragraph" w:styleId="aff6">
    <w:name w:val="envelope return"/>
    <w:basedOn w:val="a1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8">
    <w:name w:val="脚注文本 字符"/>
    <w:basedOn w:val="a2"/>
    <w:link w:val="aff7"/>
    <w:uiPriority w:val="99"/>
    <w:semiHidden/>
    <w:rsid w:val="00BE379B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E379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aff9">
    <w:name w:val="macro"/>
    <w:link w:val="affa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BE379B"/>
    <w:rPr>
      <w:rFonts w:ascii="Consolas" w:hAnsi="Consolas"/>
      <w:sz w:val="22"/>
      <w:szCs w:val="20"/>
    </w:rPr>
  </w:style>
  <w:style w:type="paragraph" w:styleId="affb">
    <w:name w:val="Plain Text"/>
    <w:basedOn w:val="a1"/>
    <w:link w:val="affc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纯文本 字符"/>
    <w:basedOn w:val="a2"/>
    <w:link w:val="affb"/>
    <w:uiPriority w:val="99"/>
    <w:semiHidden/>
    <w:rsid w:val="00BE379B"/>
    <w:rPr>
      <w:rFonts w:ascii="Consolas" w:hAnsi="Consolas"/>
      <w:sz w:val="22"/>
      <w:szCs w:val="21"/>
    </w:rPr>
  </w:style>
  <w:style w:type="paragraph" w:styleId="affd">
    <w:name w:val="Message Header"/>
    <w:basedOn w:val="a1"/>
    <w:link w:val="affe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e">
    <w:name w:val="信息标题 字符"/>
    <w:basedOn w:val="a2"/>
    <w:link w:val="affd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">
    <w:name w:val="Normal (Web)"/>
    <w:basedOn w:val="a1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character" w:styleId="afff0">
    <w:name w:val="Hyperlink"/>
    <w:basedOn w:val="a2"/>
    <w:uiPriority w:val="99"/>
    <w:unhideWhenUsed/>
    <w:rsid w:val="0027406C"/>
    <w:rPr>
      <w:color w:val="62C7AD" w:themeColor="hyperlink"/>
      <w:u w:val="single"/>
    </w:rPr>
  </w:style>
  <w:style w:type="character" w:styleId="afff1">
    <w:name w:val="Unresolved Mention"/>
    <w:basedOn w:val="a2"/>
    <w:uiPriority w:val="99"/>
    <w:semiHidden/>
    <w:unhideWhenUsed/>
    <w:rsid w:val="00274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wardsdatascience.com/a-simple-guide-to-the-versions-of-the-inception-network-7fc52b86320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4120;&#35268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常规笔记.dotx</Template>
  <TotalTime>388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Ray Andy</cp:lastModifiedBy>
  <cp:revision>53</cp:revision>
  <dcterms:created xsi:type="dcterms:W3CDTF">2021-01-03T22:50:00Z</dcterms:created>
  <dcterms:modified xsi:type="dcterms:W3CDTF">2021-01-09T16:44:00Z</dcterms:modified>
</cp:coreProperties>
</file>